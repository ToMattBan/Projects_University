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4396"/>
        <w:gridCol w:w="1418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shd w:val="clear" w:color="auto" w:fill="auto"/>
            <w:vAlign w:val="center"/>
          </w:tcPr>
          <w:p>
            <w:pPr>
              <w:jc w:val="center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drawing>
                <wp:inline distT="0" distB="0" distL="0" distR="0">
                  <wp:extent cx="1391920" cy="737870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2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4" w:type="dxa"/>
            <w:gridSpan w:val="2"/>
            <w:shd w:val="clear" w:color="auto" w:fill="auto"/>
            <w:vAlign w:val="center"/>
          </w:tcPr>
          <w:p>
            <w:pPr>
              <w:pStyle w:val="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(X) Prova                       </w:t>
            </w:r>
          </w:p>
          <w:p>
            <w:pPr>
              <w:pStyle w:val="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  ) Trabalho                  </w:t>
            </w:r>
          </w:p>
          <w:p>
            <w:pPr>
              <w:pStyle w:val="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  ) Prova Modular         </w:t>
            </w:r>
          </w:p>
          <w:p>
            <w:pPr>
              <w:pStyle w:val="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  ) Prática de Laboratório                   </w:t>
            </w:r>
          </w:p>
          <w:p>
            <w:pPr>
              <w:pStyle w:val="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  ) Prova Substitutiva          </w:t>
            </w:r>
          </w:p>
          <w:p>
            <w:pPr>
              <w:pStyle w:val="8"/>
              <w:rPr>
                <w:rFonts w:ascii="Arial" w:hAnsi="Arial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pStyle w:val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Nota:</w:t>
            </w:r>
          </w:p>
          <w:p>
            <w:pPr>
              <w:pStyle w:val="8"/>
              <w:jc w:val="center"/>
              <w:rPr>
                <w:rFonts w:ascii="Arial" w:hAnsi="Arial"/>
                <w:b/>
                <w:sz w:val="20"/>
              </w:rPr>
            </w:pPr>
          </w:p>
          <w:p>
            <w:pPr>
              <w:pStyle w:val="8"/>
              <w:jc w:val="center"/>
              <w:rPr>
                <w:rFonts w:ascii="Arial" w:hAnsi="Arial"/>
                <w:b/>
                <w:sz w:val="20"/>
              </w:rPr>
            </w:pPr>
          </w:p>
          <w:p>
            <w:pPr>
              <w:pStyle w:val="8"/>
              <w:jc w:val="center"/>
              <w:rPr>
                <w:rFonts w:ascii="Arial" w:hAnsi="Arial"/>
                <w:b/>
                <w:sz w:val="20"/>
              </w:rPr>
            </w:pPr>
          </w:p>
          <w:p>
            <w:pPr>
              <w:pStyle w:val="8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4" w:type="dxa"/>
            <w:gridSpan w:val="2"/>
            <w:shd w:val="clear" w:color="auto" w:fill="auto"/>
            <w:vAlign w:val="bottom"/>
          </w:tcPr>
          <w:p>
            <w:pPr>
              <w:pStyle w:val="8"/>
              <w:rPr>
                <w:rFonts w:ascii="Arial" w:hAnsi="Arial"/>
                <w:sz w:val="20"/>
                <w:szCs w:val="10"/>
              </w:rPr>
            </w:pPr>
            <w:r>
              <w:rPr>
                <w:rFonts w:ascii="Arial" w:hAnsi="Arial"/>
                <w:sz w:val="20"/>
              </w:rPr>
              <w:t>Disciplina: Programação de Scripts (Com Python)</w:t>
            </w:r>
          </w:p>
        </w:tc>
        <w:tc>
          <w:tcPr>
            <w:tcW w:w="2835" w:type="dxa"/>
            <w:gridSpan w:val="2"/>
            <w:shd w:val="clear" w:color="auto" w:fill="auto"/>
            <w:vAlign w:val="bottom"/>
          </w:tcPr>
          <w:p>
            <w:pPr>
              <w:pStyle w:val="8"/>
              <w:spacing w:line="288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Turma: TSI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4" w:type="dxa"/>
            <w:gridSpan w:val="2"/>
            <w:shd w:val="clear" w:color="auto" w:fill="auto"/>
            <w:vAlign w:val="bottom"/>
          </w:tcPr>
          <w:p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Professor: Franciela Nissola</w:t>
            </w:r>
          </w:p>
        </w:tc>
        <w:tc>
          <w:tcPr>
            <w:tcW w:w="2835" w:type="dxa"/>
            <w:gridSpan w:val="2"/>
            <w:shd w:val="clear" w:color="auto" w:fill="auto"/>
            <w:vAlign w:val="bottom"/>
          </w:tcPr>
          <w:p>
            <w:pPr>
              <w:spacing w:line="288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Data: 01/07/2020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9" w:type="dxa"/>
            <w:gridSpan w:val="4"/>
            <w:shd w:val="clear" w:color="auto" w:fill="auto"/>
            <w:vAlign w:val="bottom"/>
          </w:tcPr>
          <w:p>
            <w:pPr>
              <w:spacing w:line="288" w:lineRule="auto"/>
              <w:rPr>
                <w:rFonts w:hint="default" w:ascii="Arial" w:hAnsi="Arial"/>
                <w:b/>
                <w:sz w:val="20"/>
                <w:lang w:val="pt-BR"/>
              </w:rPr>
            </w:pPr>
            <w:r>
              <w:rPr>
                <w:rFonts w:ascii="Arial" w:hAnsi="Arial"/>
                <w:sz w:val="20"/>
              </w:rPr>
              <w:t>Aluno (a):</w:t>
            </w:r>
            <w:r>
              <w:rPr>
                <w:rFonts w:hint="default" w:ascii="Arial" w:hAnsi="Arial"/>
                <w:sz w:val="20"/>
                <w:lang w:val="pt-BR"/>
              </w:rPr>
              <w:t xml:space="preserve"> Cleyton A. L. e Júlia B. C</w:t>
            </w:r>
            <w:bookmarkStart w:id="0" w:name="_GoBack"/>
            <w:bookmarkEnd w:id="0"/>
          </w:p>
        </w:tc>
      </w:tr>
    </w:tbl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20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20"/>
        </w:rPr>
      </w:pPr>
      <w:r>
        <w:rPr>
          <w:rFonts w:ascii="Arial" w:hAnsi="Arial" w:cs="Arial"/>
          <w:b/>
          <w:iCs/>
          <w:sz w:val="20"/>
        </w:rPr>
        <w:t>INSTRUÇÕES – LEIA COM ATENÇÃO OS CRITÉRIOS PARA ENTREGA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Este instrumento de avaliação contém cinco (5) questões;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Cada questão vale 2 pontos totalizando 10,00;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 questões devem ser realizadas de forma individual pelo aluno;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resolução de cada questão deve ser realizada utilizando a linguagem Python;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resolução de cada questão deve ser entregue via arquivo do tipo “Python File”;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Crie um diretório src e adicione todas as classe (e classes de teste) dentro do src;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questão deverá ser nomeada utilizando o padrão abaixo: </w:t>
      </w:r>
    </w:p>
    <w:p>
      <w:pPr>
        <w:pStyle w:val="59"/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Questao01.py, TestaQuestao01.py  ... Questao05.py, TestaQuestao05.py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5 arquivos do tipo “Python File” deverão ser zipados para ser enviados;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entrega das questões deve ser via e-mail: </w:t>
      </w:r>
      <w:r>
        <w:fldChar w:fldCharType="begin"/>
      </w:r>
      <w:r>
        <w:instrText xml:space="preserve"> HYPERLINK "mailto:franciela.nissola@unisociesc.com.br" </w:instrText>
      </w:r>
      <w:r>
        <w:fldChar w:fldCharType="separate"/>
      </w:r>
      <w:r>
        <w:rPr>
          <w:rStyle w:val="18"/>
          <w:rFonts w:ascii="Arial" w:hAnsi="Arial" w:cs="Arial"/>
          <w:sz w:val="20"/>
        </w:rPr>
        <w:t>franciela.nissola@unisociesc.com.br</w:t>
      </w:r>
      <w:r>
        <w:rPr>
          <w:rStyle w:val="18"/>
          <w:rFonts w:ascii="Arial" w:hAnsi="Arial" w:cs="Arial"/>
          <w:sz w:val="20"/>
        </w:rPr>
        <w:fldChar w:fldCharType="end"/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Confirme via sala de aula (Zoom) o recebimento do arquivo;</w:t>
      </w:r>
    </w:p>
    <w:p>
      <w:pPr>
        <w:pStyle w:val="5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entrega e confirmação de entrega devem ser realizadas até 22hrs (03/07/2020).</w:t>
      </w:r>
    </w:p>
    <w:p>
      <w:pPr>
        <w:pStyle w:val="59"/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>
      <w:pPr>
        <w:pStyle w:val="59"/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QUESTÃO 01: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Escreva em Python uma classe chamada Triangulo.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 da classe: LadoA, LadoB, LadoC.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Utilizar encapsulamento de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Crie os métodos get/set fazendo uso do padrão Decorador.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Escreva um construtor com os 4 parâmetros, inicializando atributos da classe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Métodos das classes: calcularPerímetro(ladoA, ladoB, ladoC),  getMaiorLado()</w:t>
      </w:r>
      <w:r>
        <w:rPr>
          <w:rFonts w:ascii="Arial" w:hAnsi="Arial" w:cs="Arial"/>
        </w:rPr>
        <w:tab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de teste para essa classe.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programa de teste deve pedir (no console) ao usuário todas as medidas do triangulo.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Posteriormente deve calcular o perímetro fazendo uso do calcularPerímetro.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Por fim, também deve retornar o maior lado fazendo uso do getMaiorLado.</w:t>
      </w:r>
    </w:p>
    <w:p>
      <w:pPr>
        <w:jc w:val="both"/>
        <w:rPr>
          <w:rFonts w:ascii="Arial" w:hAnsi="Arial" w:cs="Arial"/>
          <w:bCs/>
          <w:color w:val="000000"/>
          <w:szCs w:val="22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QUESTÃO 02: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Escreva em Python uma classe chamada Funcionario.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 da classe: Nome, Salario.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Utilizar encapsulamento de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Crie os métodos get/set fazendo uso do padrão Decorador.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Escreva um construtor com os 2 parâmetros, inicializando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 da classe: aumentarSalario(percentualDeAumento).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Este método deve aumentar o salário do funcionário, considerando percentual.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000000"/>
          <w:szCs w:val="22"/>
        </w:rPr>
        <w:t xml:space="preserve">Por fim, </w:t>
      </w:r>
      <w:r>
        <w:rPr>
          <w:rFonts w:ascii="Arial" w:hAnsi="Arial" w:cs="Arial"/>
        </w:rPr>
        <w:t>crie um programa de teste para essa classe.</w:t>
      </w:r>
    </w:p>
    <w:p>
      <w:pPr>
        <w:jc w:val="both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</w:rPr>
        <w:t xml:space="preserve">O programa de teste </w:t>
      </w:r>
      <w:r>
        <w:rPr>
          <w:rFonts w:ascii="Arial" w:hAnsi="Arial" w:cs="Arial"/>
          <w:bCs/>
          <w:color w:val="000000"/>
          <w:szCs w:val="22"/>
        </w:rPr>
        <w:t>deve imprimir nome do funcionário e novo salário, fazendo uso do método. (Por exemplo, se o salário inicial era de 5.000 e teve aumento de 8%, vai imprimir 5.400).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QUESTÃO 03: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Escreva em Python uma classe chamada Livro. </w:t>
      </w:r>
    </w:p>
    <w:p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</w:rPr>
        <w:t xml:space="preserve">Atributos da classe: nome, qtdPaginas, autor e preço.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Utilizar encapsulamento de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Crie os métodos get/set fazendo uso do padrão Decorador.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Escreva um construtor com os 4 parâmetros, inicializando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Métodos das classes: retornaPreco(), mudaPreco(), etiqueta().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 método retornaPreco () deve retornar o preço do livro.</w:t>
      </w:r>
      <w:r>
        <w:rPr>
          <w:rFonts w:ascii="Arial" w:hAnsi="Arial" w:cs="Arial"/>
        </w:rPr>
        <w:tab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 método mudaPreco () deve atualizar o preço do livro, setar novo valor.</w:t>
      </w:r>
      <w:r>
        <w:rPr>
          <w:rFonts w:ascii="Arial" w:hAnsi="Arial" w:cs="Arial"/>
        </w:rPr>
        <w:tab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 método etiqueta() deve imprimir todos os dados dos atributos em tela.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de teste para essa classe.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Este programa de teste deve chamar os 3 métodos na ordem citada acima.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QUESTÃO 04: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Escreva em Python uma classe chamada Aluno.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 da classe: nome, curso, tempoSemDormir (em horas).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Utilizar encapsulamento de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Crie os métodos get/set fazendo uso do padrão Decorador.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Escreva um construtor com os 3 parâmetros, inicializando atributos da classe.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Métodos das classes: estudar (que recebe como parâmetro a quantidade de horas de estudo e acrescenta esse valor no atributo tempoSemDormir), dormir (que recebe como parâmetro a quantidade de horas de sono e reduz esse valor no atributo tempoSemDormir)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de teste para essa classe.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Faça uso dos métodos estudar e dormir diversas vezes.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Este programa deve ao final imprimir quanto tempo o aluno está sem dormir.</w:t>
      </w:r>
    </w:p>
    <w:p>
      <w:pPr>
        <w:jc w:val="both"/>
        <w:rPr>
          <w:rFonts w:ascii="Arial" w:hAnsi="Arial" w:cs="Arial"/>
          <w:bCs/>
          <w:color w:val="000000"/>
          <w:szCs w:val="22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QUESTÃO 05: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Crie duas (2) classes definidas por você.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Utilize o conceito de herança entre essas duas (2) classes definidas por você.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Cada uma das duas (2) classes deve conter no mínimo três atributos.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Cada uma das duas (2) classes deve conter um construtor que inicializa os atributos por parâmetro;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Ainda, no construtor da classe filha deve ser possível passar os atributos de inicialização (construtor) para a classe mãe, ou seja, posso inicializar os atributos da classe mãe, instanciando apenas a classe filha.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atributos das classes devem fazer uso encapsulamento.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atributos das classes devem todos ter métodos get/set associados usando o padrão decorator.</w:t>
      </w:r>
    </w:p>
    <w:p>
      <w:pPr>
        <w:jc w:val="both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Nessas duas (2) classes que tem relação de herança, você deverá fazer uso de um método com polimorfismo, ou seja, crie um método na classe mãe e crie um método na classe filha, ambos métodos devem ter a mesma assinatura (nome e nro de paramentos).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de teste para essas classes.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Instancie ambas as classes.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Faça uso de ambos os métodos na classe de teste.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Cs/>
          <w:color w:val="000000"/>
          <w:szCs w:val="22"/>
        </w:rPr>
      </w:pPr>
    </w:p>
    <w:sectPr>
      <w:headerReference r:id="rId3" w:type="firs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-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5BDB"/>
    <w:multiLevelType w:val="multilevel"/>
    <w:tmpl w:val="08A95BDB"/>
    <w:lvl w:ilvl="0" w:tentative="0">
      <w:start w:val="1"/>
      <w:numFmt w:val="bullet"/>
      <w:pStyle w:val="29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FA8272B"/>
    <w:multiLevelType w:val="multilevel"/>
    <w:tmpl w:val="1FA8272B"/>
    <w:lvl w:ilvl="0" w:tentative="0">
      <w:start w:val="1"/>
      <w:numFmt w:val="none"/>
      <w:lvlText w:val="%1"/>
      <w:lvlJc w:val="left"/>
      <w:pPr>
        <w:tabs>
          <w:tab w:val="left" w:pos="108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3"/>
      <w:lvlText w:val="%2.%3"/>
      <w:lvlJc w:val="left"/>
      <w:pPr>
        <w:tabs>
          <w:tab w:val="left" w:pos="1364"/>
        </w:tabs>
        <w:ind w:left="834" w:hanging="550"/>
      </w:pPr>
      <w:rPr>
        <w:rFonts w:hint="default"/>
        <w:b w:val="0"/>
      </w:rPr>
    </w:lvl>
    <w:lvl w:ilvl="3" w:tentative="0">
      <w:start w:val="1"/>
      <w:numFmt w:val="decimal"/>
      <w:lvlText w:val="%2.%3.%4"/>
      <w:lvlJc w:val="left"/>
      <w:pPr>
        <w:tabs>
          <w:tab w:val="left" w:pos="3785"/>
        </w:tabs>
        <w:ind w:left="2509" w:hanging="5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lvlText w:val="%2.%3.%4.%5"/>
      <w:lvlJc w:val="left"/>
      <w:pPr>
        <w:tabs>
          <w:tab w:val="left" w:pos="2840"/>
        </w:tabs>
        <w:ind w:left="1008" w:hanging="328"/>
      </w:pPr>
      <w:rPr>
        <w:rFonts w:hint="default"/>
        <w:b w:val="0"/>
      </w:rPr>
    </w:lvl>
    <w:lvl w:ilvl="5" w:tentative="0">
      <w:start w:val="1"/>
      <w:numFmt w:val="decimal"/>
      <w:lvlText w:val="%2.%3.%4.%5.%6"/>
      <w:lvlJc w:val="left"/>
      <w:pPr>
        <w:tabs>
          <w:tab w:val="left" w:pos="3371"/>
        </w:tabs>
        <w:ind w:left="1152" w:hanging="301"/>
      </w:pPr>
      <w:rPr>
        <w:rFonts w:hint="default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451333BD"/>
    <w:multiLevelType w:val="multilevel"/>
    <w:tmpl w:val="451333BD"/>
    <w:lvl w:ilvl="0" w:tentative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9"/>
      <w:suff w:val="space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50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7BF3D87"/>
    <w:multiLevelType w:val="multilevel"/>
    <w:tmpl w:val="47BF3D87"/>
    <w:lvl w:ilvl="0" w:tentative="0">
      <w:start w:val="1"/>
      <w:numFmt w:val="decimal"/>
      <w:pStyle w:val="34"/>
      <w:suff w:val="space"/>
      <w:lvlText w:val="%1"/>
      <w:lvlJc w:val="left"/>
      <w:pPr>
        <w:ind w:left="357" w:hanging="357"/>
      </w:pPr>
      <w:rPr>
        <w:rFonts w:hint="default" w:ascii="Arial" w:hAnsi="Arial"/>
        <w:b/>
        <w:i w:val="0"/>
        <w:sz w:val="24"/>
      </w:rPr>
    </w:lvl>
    <w:lvl w:ilvl="1" w:tentative="0">
      <w:start w:val="1"/>
      <w:numFmt w:val="decimal"/>
      <w:pStyle w:val="35"/>
      <w:suff w:val="space"/>
      <w:lvlText w:val="%1.%2"/>
      <w:lvlJc w:val="left"/>
      <w:pPr>
        <w:ind w:left="499" w:hanging="357"/>
      </w:pPr>
      <w:rPr>
        <w:rFonts w:hint="default" w:ascii="Arial" w:hAnsi="Arial"/>
        <w:b w:val="0"/>
        <w:i w:val="0"/>
        <w:sz w:val="24"/>
      </w:rPr>
    </w:lvl>
    <w:lvl w:ilvl="2" w:tentative="0">
      <w:start w:val="1"/>
      <w:numFmt w:val="decimal"/>
      <w:pStyle w:val="36"/>
      <w:suff w:val="space"/>
      <w:lvlText w:val="%1.%2.%3"/>
      <w:lvlJc w:val="left"/>
      <w:pPr>
        <w:ind w:left="3334" w:hanging="357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pStyle w:val="37"/>
      <w:suff w:val="space"/>
      <w:lvlText w:val="%1.%2.%3.%4"/>
      <w:lvlJc w:val="left"/>
      <w:pPr>
        <w:ind w:left="357" w:hanging="357"/>
      </w:pPr>
      <w:rPr>
        <w:rFonts w:hint="default" w:ascii="Arial" w:hAnsi="Arial"/>
        <w:b w:val="0"/>
        <w:i w:val="0"/>
        <w:sz w:val="24"/>
      </w:rPr>
    </w:lvl>
    <w:lvl w:ilvl="4" w:tentative="0">
      <w:start w:val="1"/>
      <w:numFmt w:val="decimal"/>
      <w:pStyle w:val="38"/>
      <w:suff w:val="space"/>
      <w:lvlText w:val="%1.%2.%3.%4.%5"/>
      <w:lvlJc w:val="left"/>
      <w:pPr>
        <w:ind w:left="357" w:hanging="357"/>
      </w:pPr>
      <w:rPr>
        <w:rFonts w:hint="default" w:ascii="Arial" w:hAnsi="Arial"/>
        <w:b/>
        <w:i/>
        <w:sz w:val="24"/>
      </w:rPr>
    </w:lvl>
    <w:lvl w:ilvl="5" w:tentative="0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47C04488"/>
    <w:multiLevelType w:val="multilevel"/>
    <w:tmpl w:val="47C04488"/>
    <w:lvl w:ilvl="0" w:tentative="0">
      <w:start w:val="1"/>
      <w:numFmt w:val="decimal"/>
      <w:pStyle w:val="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6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4BF1155F"/>
    <w:multiLevelType w:val="multilevel"/>
    <w:tmpl w:val="4BF1155F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 w:tentative="0">
      <w:start w:val="1"/>
      <w:numFmt w:val="decimal"/>
      <w:pStyle w:val="44"/>
      <w:suff w:val="space"/>
      <w:lvlText w:val="%1.%2.%3.%4"/>
      <w:lvlJc w:val="left"/>
      <w:pPr>
        <w:ind w:left="1728" w:hanging="172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F4D0C86"/>
    <w:multiLevelType w:val="multilevel"/>
    <w:tmpl w:val="4F4D0C86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/>
        <w:b/>
        <w:caps/>
        <w:dstrike w:val="0"/>
        <w:sz w:val="24"/>
        <w:vertAlign w:val="baseline"/>
      </w:rPr>
    </w:lvl>
    <w:lvl w:ilvl="1" w:tentative="0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pStyle w:val="42"/>
      <w:suff w:val="space"/>
      <w:lvlText w:val="%1.%2.%3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24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96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68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40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120"/>
        </w:tabs>
        <w:ind w:left="4320" w:hanging="1440"/>
      </w:pPr>
      <w:rPr>
        <w:rFonts w:hint="default"/>
      </w:rPr>
    </w:lvl>
  </w:abstractNum>
  <w:abstractNum w:abstractNumId="7">
    <w:nsid w:val="548B2FFC"/>
    <w:multiLevelType w:val="multilevel"/>
    <w:tmpl w:val="548B2F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DF"/>
    <w:rsid w:val="00006CB4"/>
    <w:rsid w:val="00011C04"/>
    <w:rsid w:val="00021D2A"/>
    <w:rsid w:val="000227F6"/>
    <w:rsid w:val="00024490"/>
    <w:rsid w:val="0003471A"/>
    <w:rsid w:val="00037155"/>
    <w:rsid w:val="00046AB8"/>
    <w:rsid w:val="000506E1"/>
    <w:rsid w:val="000511D3"/>
    <w:rsid w:val="000535BE"/>
    <w:rsid w:val="00057721"/>
    <w:rsid w:val="00086008"/>
    <w:rsid w:val="00094E4B"/>
    <w:rsid w:val="000A4089"/>
    <w:rsid w:val="000A7732"/>
    <w:rsid w:val="000B5DCB"/>
    <w:rsid w:val="000D07ED"/>
    <w:rsid w:val="000D69A7"/>
    <w:rsid w:val="000E247C"/>
    <w:rsid w:val="000F0577"/>
    <w:rsid w:val="000F12FC"/>
    <w:rsid w:val="000F6853"/>
    <w:rsid w:val="0010448E"/>
    <w:rsid w:val="0010458E"/>
    <w:rsid w:val="00110D62"/>
    <w:rsid w:val="00132E65"/>
    <w:rsid w:val="0013621F"/>
    <w:rsid w:val="001433B5"/>
    <w:rsid w:val="00144001"/>
    <w:rsid w:val="00151929"/>
    <w:rsid w:val="001557AF"/>
    <w:rsid w:val="00173E46"/>
    <w:rsid w:val="00175929"/>
    <w:rsid w:val="00191F0F"/>
    <w:rsid w:val="001927A1"/>
    <w:rsid w:val="001942C8"/>
    <w:rsid w:val="00195922"/>
    <w:rsid w:val="00197E6B"/>
    <w:rsid w:val="001A0FC0"/>
    <w:rsid w:val="001B0664"/>
    <w:rsid w:val="001B48AD"/>
    <w:rsid w:val="001C1A47"/>
    <w:rsid w:val="001D0E5B"/>
    <w:rsid w:val="001D0FDB"/>
    <w:rsid w:val="001F0ED7"/>
    <w:rsid w:val="001F65E4"/>
    <w:rsid w:val="00204124"/>
    <w:rsid w:val="002236C1"/>
    <w:rsid w:val="00230A7A"/>
    <w:rsid w:val="00235D89"/>
    <w:rsid w:val="00242573"/>
    <w:rsid w:val="002551F1"/>
    <w:rsid w:val="00256EF6"/>
    <w:rsid w:val="00260823"/>
    <w:rsid w:val="0028226A"/>
    <w:rsid w:val="002A1DF4"/>
    <w:rsid w:val="002B6193"/>
    <w:rsid w:val="002B6834"/>
    <w:rsid w:val="002C7413"/>
    <w:rsid w:val="002D2BEA"/>
    <w:rsid w:val="002D6F20"/>
    <w:rsid w:val="00321368"/>
    <w:rsid w:val="003276BB"/>
    <w:rsid w:val="00334619"/>
    <w:rsid w:val="00337426"/>
    <w:rsid w:val="003722FE"/>
    <w:rsid w:val="00373184"/>
    <w:rsid w:val="00376B37"/>
    <w:rsid w:val="00383DC9"/>
    <w:rsid w:val="0038689F"/>
    <w:rsid w:val="003A38F9"/>
    <w:rsid w:val="003A4C06"/>
    <w:rsid w:val="003A4ECB"/>
    <w:rsid w:val="003B60A5"/>
    <w:rsid w:val="003D0467"/>
    <w:rsid w:val="003D5E0D"/>
    <w:rsid w:val="003E32FF"/>
    <w:rsid w:val="003E632D"/>
    <w:rsid w:val="003F4719"/>
    <w:rsid w:val="00404E7A"/>
    <w:rsid w:val="00411ABC"/>
    <w:rsid w:val="004143F7"/>
    <w:rsid w:val="0042682D"/>
    <w:rsid w:val="004346D9"/>
    <w:rsid w:val="0043774B"/>
    <w:rsid w:val="00443402"/>
    <w:rsid w:val="004451B5"/>
    <w:rsid w:val="004545D1"/>
    <w:rsid w:val="00470A09"/>
    <w:rsid w:val="00475509"/>
    <w:rsid w:val="00495AD7"/>
    <w:rsid w:val="004B0B49"/>
    <w:rsid w:val="004B7FDF"/>
    <w:rsid w:val="004C26EC"/>
    <w:rsid w:val="004D004E"/>
    <w:rsid w:val="004E2C45"/>
    <w:rsid w:val="004E4E82"/>
    <w:rsid w:val="004F1E83"/>
    <w:rsid w:val="00500974"/>
    <w:rsid w:val="00522690"/>
    <w:rsid w:val="00526C75"/>
    <w:rsid w:val="00530207"/>
    <w:rsid w:val="0053770E"/>
    <w:rsid w:val="005409C6"/>
    <w:rsid w:val="00551116"/>
    <w:rsid w:val="00562B5D"/>
    <w:rsid w:val="00571AF4"/>
    <w:rsid w:val="00573FD3"/>
    <w:rsid w:val="005915E2"/>
    <w:rsid w:val="00591800"/>
    <w:rsid w:val="005A0009"/>
    <w:rsid w:val="005C1535"/>
    <w:rsid w:val="005C32F2"/>
    <w:rsid w:val="005D005A"/>
    <w:rsid w:val="005D583B"/>
    <w:rsid w:val="005F30EA"/>
    <w:rsid w:val="005F5FA7"/>
    <w:rsid w:val="00613612"/>
    <w:rsid w:val="00617EED"/>
    <w:rsid w:val="006248B2"/>
    <w:rsid w:val="00624DCC"/>
    <w:rsid w:val="00636C01"/>
    <w:rsid w:val="006408AC"/>
    <w:rsid w:val="006461BB"/>
    <w:rsid w:val="00647EF4"/>
    <w:rsid w:val="00652C55"/>
    <w:rsid w:val="00653822"/>
    <w:rsid w:val="00657B74"/>
    <w:rsid w:val="00657C07"/>
    <w:rsid w:val="00687499"/>
    <w:rsid w:val="0069395D"/>
    <w:rsid w:val="00694E1D"/>
    <w:rsid w:val="006A1640"/>
    <w:rsid w:val="006A4E76"/>
    <w:rsid w:val="006A7A32"/>
    <w:rsid w:val="006C0956"/>
    <w:rsid w:val="006C235C"/>
    <w:rsid w:val="006F3C06"/>
    <w:rsid w:val="006F4D8F"/>
    <w:rsid w:val="006F5857"/>
    <w:rsid w:val="007057E3"/>
    <w:rsid w:val="0071119B"/>
    <w:rsid w:val="00717242"/>
    <w:rsid w:val="00720467"/>
    <w:rsid w:val="00723938"/>
    <w:rsid w:val="00730FAC"/>
    <w:rsid w:val="007362E1"/>
    <w:rsid w:val="00736988"/>
    <w:rsid w:val="00743D4A"/>
    <w:rsid w:val="007443BB"/>
    <w:rsid w:val="00745346"/>
    <w:rsid w:val="007545CE"/>
    <w:rsid w:val="00757CDE"/>
    <w:rsid w:val="00762EE9"/>
    <w:rsid w:val="0076623D"/>
    <w:rsid w:val="0077075E"/>
    <w:rsid w:val="00771DC2"/>
    <w:rsid w:val="0078457B"/>
    <w:rsid w:val="0078699F"/>
    <w:rsid w:val="007A3D64"/>
    <w:rsid w:val="007C4E8F"/>
    <w:rsid w:val="007C759D"/>
    <w:rsid w:val="007E3333"/>
    <w:rsid w:val="007E5AE7"/>
    <w:rsid w:val="007F0A0A"/>
    <w:rsid w:val="00820330"/>
    <w:rsid w:val="008224AC"/>
    <w:rsid w:val="0082322C"/>
    <w:rsid w:val="00824CC1"/>
    <w:rsid w:val="008569E3"/>
    <w:rsid w:val="00874998"/>
    <w:rsid w:val="008803B9"/>
    <w:rsid w:val="00886101"/>
    <w:rsid w:val="00890A0A"/>
    <w:rsid w:val="008C2993"/>
    <w:rsid w:val="008D423B"/>
    <w:rsid w:val="008D6009"/>
    <w:rsid w:val="008E289D"/>
    <w:rsid w:val="008E39E9"/>
    <w:rsid w:val="008F3E11"/>
    <w:rsid w:val="008F45A9"/>
    <w:rsid w:val="009004B7"/>
    <w:rsid w:val="009252BF"/>
    <w:rsid w:val="00937CE4"/>
    <w:rsid w:val="00940DF0"/>
    <w:rsid w:val="00942484"/>
    <w:rsid w:val="00971A9F"/>
    <w:rsid w:val="00984345"/>
    <w:rsid w:val="009856AF"/>
    <w:rsid w:val="009865D8"/>
    <w:rsid w:val="00995A3F"/>
    <w:rsid w:val="009A2A61"/>
    <w:rsid w:val="009B04E8"/>
    <w:rsid w:val="009B0842"/>
    <w:rsid w:val="009B1631"/>
    <w:rsid w:val="009B7230"/>
    <w:rsid w:val="009C2A54"/>
    <w:rsid w:val="009C2EB4"/>
    <w:rsid w:val="009C3228"/>
    <w:rsid w:val="009E31A5"/>
    <w:rsid w:val="009F39C7"/>
    <w:rsid w:val="009F5C1D"/>
    <w:rsid w:val="00A0445C"/>
    <w:rsid w:val="00A06E2A"/>
    <w:rsid w:val="00A149B5"/>
    <w:rsid w:val="00A2046B"/>
    <w:rsid w:val="00A22D1E"/>
    <w:rsid w:val="00A2343A"/>
    <w:rsid w:val="00A55417"/>
    <w:rsid w:val="00A761D4"/>
    <w:rsid w:val="00A7790D"/>
    <w:rsid w:val="00A90FB9"/>
    <w:rsid w:val="00AA21D6"/>
    <w:rsid w:val="00AB1DB3"/>
    <w:rsid w:val="00AB38AD"/>
    <w:rsid w:val="00AF32CC"/>
    <w:rsid w:val="00B062C7"/>
    <w:rsid w:val="00B06601"/>
    <w:rsid w:val="00B2205B"/>
    <w:rsid w:val="00B4113C"/>
    <w:rsid w:val="00B4400A"/>
    <w:rsid w:val="00B44E3D"/>
    <w:rsid w:val="00B53540"/>
    <w:rsid w:val="00B541DD"/>
    <w:rsid w:val="00B548EF"/>
    <w:rsid w:val="00B54A88"/>
    <w:rsid w:val="00B54FC4"/>
    <w:rsid w:val="00B61CEA"/>
    <w:rsid w:val="00B63F0D"/>
    <w:rsid w:val="00B64302"/>
    <w:rsid w:val="00B74163"/>
    <w:rsid w:val="00B7442E"/>
    <w:rsid w:val="00B76577"/>
    <w:rsid w:val="00B76AF8"/>
    <w:rsid w:val="00B822EF"/>
    <w:rsid w:val="00B85714"/>
    <w:rsid w:val="00BB3DE2"/>
    <w:rsid w:val="00BD12E8"/>
    <w:rsid w:val="00BE3732"/>
    <w:rsid w:val="00BF102A"/>
    <w:rsid w:val="00BF37CA"/>
    <w:rsid w:val="00C11735"/>
    <w:rsid w:val="00C12778"/>
    <w:rsid w:val="00C21F28"/>
    <w:rsid w:val="00C3646D"/>
    <w:rsid w:val="00C5412C"/>
    <w:rsid w:val="00C71AD7"/>
    <w:rsid w:val="00C77A84"/>
    <w:rsid w:val="00C979E2"/>
    <w:rsid w:val="00CA503A"/>
    <w:rsid w:val="00CA7055"/>
    <w:rsid w:val="00CB2247"/>
    <w:rsid w:val="00CB4F20"/>
    <w:rsid w:val="00CC340C"/>
    <w:rsid w:val="00CE790F"/>
    <w:rsid w:val="00D15C2A"/>
    <w:rsid w:val="00D218B5"/>
    <w:rsid w:val="00D27AC3"/>
    <w:rsid w:val="00D42041"/>
    <w:rsid w:val="00D43CC9"/>
    <w:rsid w:val="00D51918"/>
    <w:rsid w:val="00D64009"/>
    <w:rsid w:val="00D65F02"/>
    <w:rsid w:val="00DA14B0"/>
    <w:rsid w:val="00DA2A60"/>
    <w:rsid w:val="00DC7257"/>
    <w:rsid w:val="00DE3BD3"/>
    <w:rsid w:val="00DE58C1"/>
    <w:rsid w:val="00DF0BC5"/>
    <w:rsid w:val="00DF0E19"/>
    <w:rsid w:val="00DF6C60"/>
    <w:rsid w:val="00DF7ADC"/>
    <w:rsid w:val="00E0439B"/>
    <w:rsid w:val="00E1107E"/>
    <w:rsid w:val="00E178F0"/>
    <w:rsid w:val="00E40D3F"/>
    <w:rsid w:val="00E56760"/>
    <w:rsid w:val="00E619FE"/>
    <w:rsid w:val="00E61D25"/>
    <w:rsid w:val="00E66D81"/>
    <w:rsid w:val="00E83CA8"/>
    <w:rsid w:val="00E905AB"/>
    <w:rsid w:val="00EA5B60"/>
    <w:rsid w:val="00EE1BD2"/>
    <w:rsid w:val="00F04C69"/>
    <w:rsid w:val="00F1268D"/>
    <w:rsid w:val="00F12AC5"/>
    <w:rsid w:val="00F1547E"/>
    <w:rsid w:val="00F26A7E"/>
    <w:rsid w:val="00F31011"/>
    <w:rsid w:val="00F41CD1"/>
    <w:rsid w:val="00F42BC2"/>
    <w:rsid w:val="00F4484D"/>
    <w:rsid w:val="00F54731"/>
    <w:rsid w:val="00F57DF8"/>
    <w:rsid w:val="00F60DC8"/>
    <w:rsid w:val="00F706F2"/>
    <w:rsid w:val="00F7715C"/>
    <w:rsid w:val="00F77807"/>
    <w:rsid w:val="00F81B22"/>
    <w:rsid w:val="00FA3671"/>
    <w:rsid w:val="00FA4CA1"/>
    <w:rsid w:val="00FC3ACF"/>
    <w:rsid w:val="00FC7734"/>
    <w:rsid w:val="00FD0E7A"/>
    <w:rsid w:val="00FD36DA"/>
    <w:rsid w:val="00FD45CE"/>
    <w:rsid w:val="00FF4484"/>
    <w:rsid w:val="62C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2"/>
    <w:basedOn w:val="1"/>
    <w:next w:val="1"/>
    <w:link w:val="41"/>
    <w:semiHidden/>
    <w:unhideWhenUsed/>
    <w:qFormat/>
    <w:uiPriority w:val="9"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1"/>
    <w:next w:val="1"/>
    <w:link w:val="43"/>
    <w:semiHidden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61"/>
    <w:semiHidden/>
    <w:unhideWhenUsed/>
    <w:uiPriority w:val="99"/>
    <w:rPr>
      <w:sz w:val="20"/>
    </w:rPr>
  </w:style>
  <w:style w:type="paragraph" w:styleId="5">
    <w:name w:val="table of figures"/>
    <w:basedOn w:val="1"/>
    <w:next w:val="1"/>
    <w:unhideWhenUsed/>
    <w:qFormat/>
    <w:uiPriority w:val="99"/>
    <w:pPr>
      <w:widowControl w:val="0"/>
      <w:spacing w:line="360" w:lineRule="auto"/>
      <w:jc w:val="both"/>
    </w:pPr>
  </w:style>
  <w:style w:type="paragraph" w:styleId="6">
    <w:name w:val="toc 4"/>
    <w:basedOn w:val="7"/>
    <w:next w:val="1"/>
    <w:qFormat/>
    <w:uiPriority w:val="39"/>
    <w:pPr>
      <w:tabs>
        <w:tab w:val="right" w:leader="dot" w:pos="8828"/>
        <w:tab w:val="right" w:leader="dot" w:pos="9061"/>
      </w:tabs>
      <w:spacing w:after="0" w:line="360" w:lineRule="auto"/>
      <w:ind w:left="0"/>
    </w:pPr>
    <w:rPr>
      <w:szCs w:val="24"/>
      <w:lang w:val="pt-PT"/>
    </w:rPr>
  </w:style>
  <w:style w:type="paragraph" w:styleId="7">
    <w:name w:val="toc 3"/>
    <w:basedOn w:val="1"/>
    <w:next w:val="1"/>
    <w:semiHidden/>
    <w:unhideWhenUsed/>
    <w:uiPriority w:val="39"/>
    <w:pPr>
      <w:spacing w:after="100"/>
      <w:ind w:left="480"/>
    </w:pPr>
  </w:style>
  <w:style w:type="paragraph" w:styleId="8">
    <w:name w:val="header"/>
    <w:basedOn w:val="1"/>
    <w:link w:val="57"/>
    <w:unhideWhenUsed/>
    <w:uiPriority w:val="0"/>
    <w:pPr>
      <w:tabs>
        <w:tab w:val="center" w:pos="4252"/>
        <w:tab w:val="right" w:pos="8504"/>
      </w:tabs>
    </w:pPr>
  </w:style>
  <w:style w:type="paragraph" w:styleId="9">
    <w:name w:val="annotation subject"/>
    <w:basedOn w:val="4"/>
    <w:next w:val="4"/>
    <w:link w:val="62"/>
    <w:semiHidden/>
    <w:unhideWhenUsed/>
    <w:uiPriority w:val="99"/>
    <w:rPr>
      <w:b/>
      <w:bCs/>
    </w:rPr>
  </w:style>
  <w:style w:type="paragraph" w:styleId="10">
    <w:name w:val="footer"/>
    <w:basedOn w:val="1"/>
    <w:link w:val="58"/>
    <w:unhideWhenUsed/>
    <w:uiPriority w:val="0"/>
    <w:pPr>
      <w:tabs>
        <w:tab w:val="center" w:pos="4252"/>
        <w:tab w:val="right" w:pos="8504"/>
      </w:tabs>
    </w:pPr>
  </w:style>
  <w:style w:type="paragraph" w:styleId="11">
    <w:name w:val="caption"/>
    <w:basedOn w:val="1"/>
    <w:next w:val="1"/>
    <w:qFormat/>
    <w:uiPriority w:val="0"/>
    <w:pPr>
      <w:tabs>
        <w:tab w:val="left" w:pos="9260"/>
      </w:tabs>
      <w:snapToGrid w:val="0"/>
      <w:spacing w:before="120" w:after="120"/>
      <w:jc w:val="center"/>
    </w:pPr>
    <w:rPr>
      <w:b/>
    </w:rPr>
  </w:style>
  <w:style w:type="paragraph" w:styleId="12">
    <w:name w:val="Balloon Text"/>
    <w:basedOn w:val="1"/>
    <w:link w:val="63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3">
    <w:name w:val="footnote text"/>
    <w:basedOn w:val="1"/>
    <w:link w:val="26"/>
    <w:semiHidden/>
    <w:unhideWhenUsed/>
    <w:uiPriority w:val="99"/>
    <w:rPr>
      <w:sz w:val="20"/>
    </w:rPr>
  </w:style>
  <w:style w:type="paragraph" w:styleId="14">
    <w:name w:val="toc 1"/>
    <w:basedOn w:val="1"/>
    <w:next w:val="1"/>
    <w:qFormat/>
    <w:uiPriority w:val="39"/>
    <w:pPr>
      <w:widowControl w:val="0"/>
      <w:tabs>
        <w:tab w:val="right" w:leader="dot" w:pos="9356"/>
      </w:tabs>
      <w:spacing w:before="40" w:after="360"/>
      <w:jc w:val="both"/>
    </w:pPr>
    <w:rPr>
      <w:b/>
      <w:bCs/>
      <w:sz w:val="20"/>
    </w:rPr>
  </w:style>
  <w:style w:type="paragraph" w:styleId="15">
    <w:name w:val="Body Text Indent"/>
    <w:basedOn w:val="1"/>
    <w:link w:val="60"/>
    <w:semiHidden/>
    <w:uiPriority w:val="0"/>
    <w:pPr>
      <w:jc w:val="both"/>
    </w:pPr>
    <w:rPr>
      <w:rFonts w:ascii="Cambria" w:hAnsi="Cambria"/>
      <w:b/>
      <w:bCs/>
      <w:sz w:val="22"/>
      <w:szCs w:val="22"/>
    </w:rPr>
  </w:style>
  <w:style w:type="character" w:styleId="17">
    <w:name w:val="annotation reference"/>
    <w:basedOn w:val="16"/>
    <w:semiHidden/>
    <w:unhideWhenUsed/>
    <w:uiPriority w:val="99"/>
    <w:rPr>
      <w:sz w:val="16"/>
      <w:szCs w:val="16"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rPr>
      <w:rFonts w:ascii="Calibri" w:hAnsi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8 TEXTO"/>
    <w:qFormat/>
    <w:uiPriority w:val="0"/>
    <w:pPr>
      <w:spacing w:line="360" w:lineRule="auto"/>
      <w:ind w:firstLine="709"/>
      <w:jc w:val="both"/>
    </w:pPr>
    <w:rPr>
      <w:rFonts w:ascii="Arial" w:hAnsi="Arial" w:eastAsia="Times New Roman" w:cs="Times New Roman"/>
      <w:bCs/>
      <w:sz w:val="24"/>
      <w:lang w:val="pt-BR" w:eastAsia="pt-BR" w:bidi="ar-SA"/>
    </w:rPr>
  </w:style>
  <w:style w:type="paragraph" w:customStyle="1" w:styleId="22">
    <w:name w:val="8 CITAÇÃO LONGA"/>
    <w:basedOn w:val="21"/>
    <w:next w:val="21"/>
    <w:qFormat/>
    <w:uiPriority w:val="0"/>
    <w:pPr>
      <w:spacing w:before="480" w:after="480" w:line="240" w:lineRule="auto"/>
      <w:ind w:left="2268" w:firstLine="0"/>
    </w:pPr>
    <w:rPr>
      <w:rFonts w:cs="Arial"/>
      <w:szCs w:val="24"/>
    </w:rPr>
  </w:style>
  <w:style w:type="paragraph" w:customStyle="1" w:styleId="23">
    <w:name w:val="8 FONTE DE LEGENDA"/>
    <w:basedOn w:val="21"/>
    <w:next w:val="21"/>
    <w:qFormat/>
    <w:uiPriority w:val="0"/>
    <w:pPr>
      <w:spacing w:after="480"/>
      <w:ind w:firstLine="0"/>
      <w:jc w:val="center"/>
    </w:pPr>
    <w:rPr>
      <w:rFonts w:cs="Arial"/>
      <w:iCs/>
      <w:sz w:val="20"/>
      <w:szCs w:val="24"/>
    </w:rPr>
  </w:style>
  <w:style w:type="paragraph" w:customStyle="1" w:styleId="24">
    <w:name w:val="8 IDENTIFICAÇÃO TRABALHO"/>
    <w:basedOn w:val="22"/>
    <w:next w:val="21"/>
    <w:qFormat/>
    <w:uiPriority w:val="0"/>
    <w:pPr>
      <w:ind w:left="3969"/>
    </w:pPr>
  </w:style>
  <w:style w:type="paragraph" w:customStyle="1" w:styleId="25">
    <w:name w:val="8 NOTA DE RODAPÉ"/>
    <w:basedOn w:val="13"/>
    <w:qFormat/>
    <w:uiPriority w:val="0"/>
    <w:pPr>
      <w:jc w:val="both"/>
    </w:pPr>
    <w:rPr>
      <w:szCs w:val="24"/>
      <w:lang w:val="pt-PT"/>
    </w:rPr>
  </w:style>
  <w:style w:type="character" w:customStyle="1" w:styleId="26">
    <w:name w:val="Texto de nota de rodapé Char"/>
    <w:link w:val="13"/>
    <w:semiHidden/>
    <w:uiPriority w:val="99"/>
    <w:rPr>
      <w:sz w:val="20"/>
      <w:szCs w:val="20"/>
    </w:rPr>
  </w:style>
  <w:style w:type="paragraph" w:customStyle="1" w:styleId="27">
    <w:name w:val="8 REFERÊNCIAS"/>
    <w:basedOn w:val="21"/>
    <w:qFormat/>
    <w:uiPriority w:val="0"/>
    <w:pPr>
      <w:spacing w:after="480" w:line="240" w:lineRule="auto"/>
      <w:ind w:firstLine="0"/>
    </w:pPr>
    <w:rPr>
      <w:rFonts w:cs="TimesNewRomanPSMT"/>
    </w:rPr>
  </w:style>
  <w:style w:type="paragraph" w:customStyle="1" w:styleId="28">
    <w:name w:val="8 RESUMO"/>
    <w:basedOn w:val="21"/>
    <w:next w:val="21"/>
    <w:qFormat/>
    <w:uiPriority w:val="0"/>
    <w:pPr>
      <w:spacing w:line="240" w:lineRule="auto"/>
    </w:pPr>
    <w:rPr>
      <w:rFonts w:cs="Arial"/>
      <w:szCs w:val="24"/>
    </w:rPr>
  </w:style>
  <w:style w:type="paragraph" w:customStyle="1" w:styleId="29">
    <w:name w:val="8 TEXTO COM MARCADORES"/>
    <w:basedOn w:val="21"/>
    <w:next w:val="21"/>
    <w:qFormat/>
    <w:uiPriority w:val="0"/>
    <w:pPr>
      <w:numPr>
        <w:ilvl w:val="0"/>
        <w:numId w:val="2"/>
      </w:numPr>
    </w:pPr>
  </w:style>
  <w:style w:type="paragraph" w:customStyle="1" w:styleId="30">
    <w:name w:val="8 TEXTO EM TABELA"/>
    <w:basedOn w:val="21"/>
    <w:qFormat/>
    <w:uiPriority w:val="0"/>
    <w:pPr>
      <w:spacing w:line="240" w:lineRule="auto"/>
      <w:ind w:firstLine="0"/>
      <w:jc w:val="center"/>
    </w:pPr>
    <w:rPr>
      <w:sz w:val="20"/>
    </w:rPr>
  </w:style>
  <w:style w:type="paragraph" w:customStyle="1" w:styleId="31">
    <w:name w:val="8 TÍTULO CAPA"/>
    <w:basedOn w:val="1"/>
    <w:qFormat/>
    <w:uiPriority w:val="0"/>
    <w:pPr>
      <w:suppressAutoHyphens/>
      <w:jc w:val="center"/>
    </w:pPr>
    <w:rPr>
      <w:rFonts w:cs="Calibri"/>
      <w:b/>
      <w:caps/>
      <w:lang w:eastAsia="ar-SA"/>
    </w:rPr>
  </w:style>
  <w:style w:type="paragraph" w:customStyle="1" w:styleId="32">
    <w:name w:val="8 TÍTULO PÓS TEXTUAL"/>
    <w:basedOn w:val="21"/>
    <w:next w:val="21"/>
    <w:uiPriority w:val="0"/>
    <w:pPr>
      <w:pageBreakBefore/>
      <w:spacing w:after="480"/>
      <w:ind w:firstLine="0"/>
      <w:jc w:val="center"/>
      <w:outlineLvl w:val="0"/>
    </w:pPr>
    <w:rPr>
      <w:b/>
      <w:caps/>
    </w:rPr>
  </w:style>
  <w:style w:type="paragraph" w:customStyle="1" w:styleId="33">
    <w:name w:val="8 TÍTULO PRÉ TEXTUAL"/>
    <w:basedOn w:val="32"/>
    <w:next w:val="21"/>
    <w:qFormat/>
    <w:uiPriority w:val="0"/>
    <w:pPr>
      <w:outlineLvl w:val="9"/>
    </w:pPr>
  </w:style>
  <w:style w:type="paragraph" w:customStyle="1" w:styleId="34">
    <w:name w:val="8 TÍTULO SEÇÃO 1 PRIMÁRIA"/>
    <w:basedOn w:val="21"/>
    <w:next w:val="21"/>
    <w:qFormat/>
    <w:uiPriority w:val="0"/>
    <w:pPr>
      <w:pageBreakBefore/>
      <w:numPr>
        <w:ilvl w:val="0"/>
        <w:numId w:val="3"/>
      </w:numPr>
      <w:spacing w:after="480"/>
      <w:outlineLvl w:val="0"/>
    </w:pPr>
    <w:rPr>
      <w:b/>
      <w:iCs/>
      <w:caps/>
    </w:rPr>
  </w:style>
  <w:style w:type="paragraph" w:customStyle="1" w:styleId="35">
    <w:name w:val="8 TÍTULO SEÇÃO 11 SECUNDÁRIA"/>
    <w:basedOn w:val="34"/>
    <w:next w:val="21"/>
    <w:qFormat/>
    <w:uiPriority w:val="0"/>
    <w:pPr>
      <w:pageBreakBefore w:val="0"/>
      <w:numPr>
        <w:ilvl w:val="1"/>
      </w:numPr>
      <w:spacing w:before="480"/>
      <w:outlineLvl w:val="1"/>
    </w:pPr>
    <w:rPr>
      <w:b w:val="0"/>
      <w:bCs w:val="0"/>
      <w:szCs w:val="36"/>
    </w:rPr>
  </w:style>
  <w:style w:type="paragraph" w:customStyle="1" w:styleId="36">
    <w:name w:val="8 TÍTULO SEÇÃO 111 TERCIÁRIA"/>
    <w:basedOn w:val="35"/>
    <w:next w:val="21"/>
    <w:qFormat/>
    <w:uiPriority w:val="0"/>
    <w:pPr>
      <w:numPr>
        <w:ilvl w:val="2"/>
      </w:numPr>
      <w:outlineLvl w:val="2"/>
    </w:pPr>
    <w:rPr>
      <w:rFonts w:cs="Arial"/>
      <w:b/>
      <w:iCs w:val="0"/>
      <w:caps w:val="0"/>
      <w:szCs w:val="24"/>
    </w:rPr>
  </w:style>
  <w:style w:type="paragraph" w:customStyle="1" w:styleId="37">
    <w:name w:val="8 TÍTULO SEÇÃO 1111 QUATERNÁRIA"/>
    <w:basedOn w:val="36"/>
    <w:next w:val="21"/>
    <w:qFormat/>
    <w:uiPriority w:val="0"/>
    <w:pPr>
      <w:numPr>
        <w:ilvl w:val="3"/>
      </w:numPr>
      <w:outlineLvl w:val="3"/>
    </w:pPr>
  </w:style>
  <w:style w:type="paragraph" w:customStyle="1" w:styleId="38">
    <w:name w:val="8 TÍTULO SEÇÃO 11111 QUINÁRIA"/>
    <w:basedOn w:val="37"/>
    <w:next w:val="21"/>
    <w:qFormat/>
    <w:uiPriority w:val="0"/>
    <w:pPr>
      <w:numPr>
        <w:ilvl w:val="4"/>
      </w:numPr>
      <w:outlineLvl w:val="4"/>
    </w:pPr>
    <w:rPr>
      <w:i/>
    </w:rPr>
  </w:style>
  <w:style w:type="paragraph" w:customStyle="1" w:styleId="39">
    <w:name w:val="Estilo Legenda + Centralizado1"/>
    <w:basedOn w:val="11"/>
    <w:qFormat/>
    <w:uiPriority w:val="0"/>
    <w:pPr>
      <w:spacing w:after="0"/>
    </w:pPr>
    <w:rPr>
      <w:b w:val="0"/>
      <w:bCs/>
      <w:i/>
      <w:iCs/>
    </w:rPr>
  </w:style>
  <w:style w:type="paragraph" w:customStyle="1" w:styleId="40">
    <w:name w:val="2 TÍTULO PRIMÁRIO"/>
    <w:basedOn w:val="2"/>
    <w:qFormat/>
    <w:uiPriority w:val="0"/>
    <w:pPr>
      <w:keepLines w:val="0"/>
      <w:widowControl w:val="0"/>
      <w:spacing w:before="360" w:after="360" w:line="360" w:lineRule="auto"/>
      <w:ind w:left="0" w:firstLine="0"/>
      <w:jc w:val="both"/>
    </w:pPr>
    <w:rPr>
      <w:rFonts w:ascii="Times New Roman" w:hAnsi="Times New Roman"/>
      <w:b/>
      <w:color w:val="auto"/>
      <w:sz w:val="24"/>
    </w:rPr>
  </w:style>
  <w:style w:type="character" w:customStyle="1" w:styleId="41">
    <w:name w:val="Título 2 Char"/>
    <w:link w:val="2"/>
    <w:semiHidden/>
    <w:qFormat/>
    <w:uiPriority w:val="9"/>
    <w:rPr>
      <w:rFonts w:ascii="Calibri Light" w:hAnsi="Calibri Light" w:eastAsia="Times New Roman" w:cs="Times New Roman"/>
      <w:color w:val="2E74B5"/>
      <w:sz w:val="26"/>
      <w:szCs w:val="26"/>
    </w:rPr>
  </w:style>
  <w:style w:type="paragraph" w:customStyle="1" w:styleId="42">
    <w:name w:val="2 TÍTULO SECUNDÁRIO"/>
    <w:basedOn w:val="3"/>
    <w:qFormat/>
    <w:uiPriority w:val="0"/>
    <w:pPr>
      <w:keepLines w:val="0"/>
      <w:widowControl w:val="0"/>
      <w:numPr>
        <w:numId w:val="4"/>
      </w:numPr>
      <w:tabs>
        <w:tab w:val="left" w:pos="567"/>
      </w:tabs>
      <w:spacing w:before="480" w:after="480" w:line="360" w:lineRule="auto"/>
      <w:ind w:left="0" w:firstLine="0"/>
      <w:jc w:val="both"/>
    </w:pPr>
    <w:rPr>
      <w:rFonts w:ascii="Times New Roman" w:hAnsi="Times New Roman"/>
      <w:color w:val="auto"/>
      <w:szCs w:val="20"/>
    </w:rPr>
  </w:style>
  <w:style w:type="character" w:customStyle="1" w:styleId="43">
    <w:name w:val="Título 3 Char"/>
    <w:link w:val="3"/>
    <w:semiHidden/>
    <w:qFormat/>
    <w:uiPriority w:val="9"/>
    <w:rPr>
      <w:rFonts w:ascii="Calibri Light" w:hAnsi="Calibri Light" w:eastAsia="Times New Roman" w:cs="Times New Roman"/>
      <w:color w:val="1F4D78"/>
      <w:sz w:val="24"/>
      <w:szCs w:val="24"/>
    </w:rPr>
  </w:style>
  <w:style w:type="paragraph" w:customStyle="1" w:styleId="44">
    <w:name w:val="2 TÍTULO SEÇÃO 1111 QUATERNÁRIA CONTEXTUALIZAÇÃO"/>
    <w:basedOn w:val="1"/>
    <w:qFormat/>
    <w:uiPriority w:val="0"/>
    <w:pPr>
      <w:keepNext/>
      <w:widowControl w:val="0"/>
      <w:numPr>
        <w:ilvl w:val="3"/>
        <w:numId w:val="5"/>
      </w:numPr>
      <w:spacing w:line="360" w:lineRule="auto"/>
      <w:outlineLvl w:val="3"/>
    </w:pPr>
    <w:rPr>
      <w:rFonts w:cs="Tahoma"/>
      <w:bCs/>
      <w:i/>
    </w:rPr>
  </w:style>
  <w:style w:type="paragraph" w:customStyle="1" w:styleId="45">
    <w:name w:val="1 TÍTULO SEÇÃO 1 PRIMÁRIA ORGA DIDATICO PEDAGÓGICA"/>
    <w:basedOn w:val="1"/>
    <w:next w:val="1"/>
    <w:qFormat/>
    <w:uiPriority w:val="0"/>
    <w:pPr>
      <w:widowControl w:val="0"/>
      <w:spacing w:line="360" w:lineRule="auto"/>
      <w:outlineLvl w:val="0"/>
    </w:pPr>
    <w:rPr>
      <w:b/>
    </w:rPr>
  </w:style>
  <w:style w:type="paragraph" w:customStyle="1" w:styleId="46">
    <w:name w:val="3 TÍTULO SEÇÃO TERCIÁRIA ORGA DIATICO PEDAGÓGICA"/>
    <w:basedOn w:val="1"/>
    <w:next w:val="1"/>
    <w:qFormat/>
    <w:uiPriority w:val="0"/>
    <w:pPr>
      <w:keepNext/>
      <w:widowControl w:val="0"/>
      <w:numPr>
        <w:ilvl w:val="2"/>
        <w:numId w:val="6"/>
      </w:numPr>
      <w:spacing w:line="360" w:lineRule="auto"/>
      <w:jc w:val="both"/>
      <w:outlineLvl w:val="2"/>
    </w:pPr>
    <w:rPr>
      <w:rFonts w:cs="Tahoma"/>
      <w:bCs/>
      <w:szCs w:val="24"/>
    </w:rPr>
  </w:style>
  <w:style w:type="paragraph" w:customStyle="1" w:styleId="47">
    <w:name w:val="3 TÍTULO SEÇÃO 1111 QUATERNÁRIA ORGA DIDÁTICO PEDAGÓGICO"/>
    <w:basedOn w:val="44"/>
    <w:next w:val="1"/>
    <w:qFormat/>
    <w:uiPriority w:val="0"/>
    <w:pPr>
      <w:ind w:left="0" w:firstLine="0"/>
    </w:pPr>
  </w:style>
  <w:style w:type="paragraph" w:customStyle="1" w:styleId="48">
    <w:name w:val="4 TÍTULO SEÇÃO 1 PRIMÁRIA ATENÇÃO DISCENTE"/>
    <w:basedOn w:val="1"/>
    <w:next w:val="21"/>
    <w:qFormat/>
    <w:uiPriority w:val="0"/>
    <w:pPr>
      <w:keepNext/>
      <w:widowControl w:val="0"/>
      <w:numPr>
        <w:ilvl w:val="0"/>
        <w:numId w:val="6"/>
      </w:numPr>
      <w:tabs>
        <w:tab w:val="left" w:pos="284"/>
      </w:tabs>
      <w:spacing w:line="360" w:lineRule="auto"/>
      <w:jc w:val="both"/>
      <w:outlineLvl w:val="0"/>
    </w:pPr>
    <w:rPr>
      <w:b/>
      <w:szCs w:val="26"/>
    </w:rPr>
  </w:style>
  <w:style w:type="paragraph" w:customStyle="1" w:styleId="49">
    <w:name w:val="4 TÍTULO SEÇÃO 11 SECUNDÁRIA ATENÇÃO DISCENTE"/>
    <w:basedOn w:val="1"/>
    <w:next w:val="21"/>
    <w:qFormat/>
    <w:uiPriority w:val="0"/>
    <w:pPr>
      <w:keepNext/>
      <w:widowControl w:val="0"/>
      <w:numPr>
        <w:ilvl w:val="1"/>
        <w:numId w:val="7"/>
      </w:numPr>
      <w:spacing w:line="360" w:lineRule="auto"/>
      <w:outlineLvl w:val="1"/>
    </w:pPr>
    <w:rPr>
      <w:szCs w:val="24"/>
    </w:rPr>
  </w:style>
  <w:style w:type="paragraph" w:customStyle="1" w:styleId="50">
    <w:name w:val="4 TÍTULO SEÇÃO 111 TERCIÁRIA ATENÇÃO DISCENTE"/>
    <w:basedOn w:val="1"/>
    <w:next w:val="21"/>
    <w:qFormat/>
    <w:uiPriority w:val="0"/>
    <w:pPr>
      <w:keepNext/>
      <w:widowControl w:val="0"/>
      <w:numPr>
        <w:ilvl w:val="2"/>
        <w:numId w:val="7"/>
      </w:numPr>
      <w:tabs>
        <w:tab w:val="left" w:pos="2160"/>
      </w:tabs>
      <w:spacing w:line="360" w:lineRule="auto"/>
      <w:jc w:val="both"/>
      <w:outlineLvl w:val="2"/>
    </w:pPr>
    <w:rPr>
      <w:rFonts w:cs="Tahoma"/>
      <w:bCs/>
    </w:rPr>
  </w:style>
  <w:style w:type="paragraph" w:customStyle="1" w:styleId="51">
    <w:name w:val="4 TÍTULO SEÇÃO  1111 QUATERNÁRIA ATENÇÃO DISCENTE"/>
    <w:basedOn w:val="44"/>
    <w:next w:val="21"/>
    <w:qFormat/>
    <w:uiPriority w:val="0"/>
    <w:pPr>
      <w:ind w:left="0" w:firstLine="0"/>
    </w:pPr>
  </w:style>
  <w:style w:type="paragraph" w:customStyle="1" w:styleId="52">
    <w:name w:val="5 TÍTULO SEÇÃO 1 PRIMÁRIA ADM ACADÊMICA"/>
    <w:basedOn w:val="1"/>
    <w:next w:val="1"/>
    <w:qFormat/>
    <w:uiPriority w:val="0"/>
    <w:pPr>
      <w:widowControl w:val="0"/>
      <w:spacing w:line="360" w:lineRule="auto"/>
      <w:outlineLvl w:val="0"/>
    </w:pPr>
  </w:style>
  <w:style w:type="paragraph" w:customStyle="1" w:styleId="53">
    <w:name w:val="5 TÍTULO SEÇÃO 11 SECUNDÁRIA ADM ACADÊMICA"/>
    <w:basedOn w:val="52"/>
    <w:qFormat/>
    <w:uiPriority w:val="0"/>
    <w:pPr>
      <w:outlineLvl w:val="1"/>
    </w:pPr>
  </w:style>
  <w:style w:type="paragraph" w:customStyle="1" w:styleId="54">
    <w:name w:val="5 TÍTULO SEÇÃO 111 TERCIÁRIA ADM ACADÊMICA"/>
    <w:basedOn w:val="53"/>
    <w:next w:val="1"/>
    <w:qFormat/>
    <w:uiPriority w:val="0"/>
    <w:pPr>
      <w:outlineLvl w:val="2"/>
    </w:pPr>
  </w:style>
  <w:style w:type="paragraph" w:customStyle="1" w:styleId="55">
    <w:name w:val="5 TÍTULO SEÇÃO 1111 QUATERNÁRIA ADM ACADÊMICA"/>
    <w:basedOn w:val="54"/>
    <w:next w:val="1"/>
    <w:qFormat/>
    <w:uiPriority w:val="0"/>
    <w:pPr>
      <w:outlineLvl w:val="3"/>
    </w:pPr>
    <w:rPr>
      <w:i/>
    </w:rPr>
  </w:style>
  <w:style w:type="paragraph" w:customStyle="1" w:styleId="56">
    <w:name w:val="8 CITAÇÃO COM MARCADORES"/>
    <w:basedOn w:val="22"/>
    <w:next w:val="21"/>
    <w:qFormat/>
    <w:uiPriority w:val="0"/>
    <w:pPr>
      <w:spacing w:before="0" w:after="0"/>
    </w:pPr>
  </w:style>
  <w:style w:type="character" w:customStyle="1" w:styleId="57">
    <w:name w:val="Cabeçalho Char"/>
    <w:basedOn w:val="16"/>
    <w:link w:val="8"/>
    <w:qFormat/>
    <w:uiPriority w:val="0"/>
  </w:style>
  <w:style w:type="character" w:customStyle="1" w:styleId="58">
    <w:name w:val="Rodapé Char"/>
    <w:basedOn w:val="16"/>
    <w:link w:val="10"/>
    <w:uiPriority w:val="0"/>
  </w:style>
  <w:style w:type="paragraph" w:styleId="59">
    <w:name w:val="List Paragraph"/>
    <w:basedOn w:val="1"/>
    <w:qFormat/>
    <w:uiPriority w:val="34"/>
    <w:pPr>
      <w:ind w:left="720"/>
      <w:contextualSpacing/>
    </w:pPr>
  </w:style>
  <w:style w:type="character" w:customStyle="1" w:styleId="60">
    <w:name w:val="Recuo de corpo de texto Char"/>
    <w:link w:val="15"/>
    <w:semiHidden/>
    <w:uiPriority w:val="0"/>
    <w:rPr>
      <w:rFonts w:ascii="Cambria" w:hAnsi="Cambria" w:eastAsia="Times New Roman" w:cs="Times New Roman"/>
      <w:b/>
      <w:bCs/>
      <w:sz w:val="22"/>
      <w:lang w:eastAsia="pt-BR"/>
    </w:rPr>
  </w:style>
  <w:style w:type="character" w:customStyle="1" w:styleId="61">
    <w:name w:val="Texto de comentário Char"/>
    <w:basedOn w:val="16"/>
    <w:link w:val="4"/>
    <w:semiHidden/>
    <w:uiPriority w:val="99"/>
    <w:rPr>
      <w:rFonts w:ascii="Times New Roman" w:hAnsi="Times New Roman" w:eastAsia="Times New Roman" w:cs="Times New Roman"/>
    </w:rPr>
  </w:style>
  <w:style w:type="character" w:customStyle="1" w:styleId="62">
    <w:name w:val="Assunto do comentário Char"/>
    <w:basedOn w:val="61"/>
    <w:link w:val="9"/>
    <w:semiHidden/>
    <w:uiPriority w:val="99"/>
    <w:rPr>
      <w:rFonts w:ascii="Times New Roman" w:hAnsi="Times New Roman" w:eastAsia="Times New Roman" w:cs="Times New Roman"/>
      <w:b/>
      <w:bCs/>
    </w:rPr>
  </w:style>
  <w:style w:type="character" w:customStyle="1" w:styleId="63">
    <w:name w:val="Texto de balão Char"/>
    <w:basedOn w:val="16"/>
    <w:link w:val="12"/>
    <w:semiHidden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uglas\SOCIESC\SistemasOperacionais\Avaliacao\RQ%200501%20Rev.%2014%20-%20SO%20-%20Avalia&#231;&#227;o%2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RQ 0501 Rev. 14 - SO - Avaliação 1.dot</Template>
  <Company>Unisociesc</Company>
  <Pages>2</Pages>
  <Words>784</Words>
  <Characters>4238</Characters>
  <Lines>35</Lines>
  <Paragraphs>10</Paragraphs>
  <TotalTime>908</TotalTime>
  <ScaleCrop>false</ScaleCrop>
  <LinksUpToDate>false</LinksUpToDate>
  <CharactersWithSpaces>5012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2020-04-15T19:14:00Z</dcterms:created>
  <dc:creator>douglas</dc:creator>
  <cp:lastModifiedBy>To Matt</cp:lastModifiedBy>
  <cp:lastPrinted>2019-10-02T12:44:00Z</cp:lastPrinted>
  <dcterms:modified xsi:type="dcterms:W3CDTF">2020-07-02T23:13:41Z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1046-11.2.0.9431</vt:lpwstr>
  </property>
</Properties>
</file>